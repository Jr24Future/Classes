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72675" w14:textId="77777777" w:rsidR="00BA3A38" w:rsidRPr="001D3CB7" w:rsidRDefault="001D3CB7" w:rsidP="001D3CB7">
      <w:pPr>
        <w:jc w:val="center"/>
        <w:rPr>
          <w:b/>
          <w:sz w:val="32"/>
          <w:szCs w:val="32"/>
        </w:rPr>
      </w:pPr>
      <w:r w:rsidRPr="001D3CB7">
        <w:rPr>
          <w:b/>
          <w:sz w:val="32"/>
          <w:szCs w:val="32"/>
        </w:rPr>
        <w:t>TITLE</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77777777" w:rsidR="001D3CB7" w:rsidRPr="001D3CB7" w:rsidRDefault="001D3CB7" w:rsidP="001D3CB7">
      <w:pPr>
        <w:jc w:val="center"/>
        <w:rPr>
          <w:b/>
          <w:sz w:val="32"/>
          <w:szCs w:val="32"/>
        </w:rPr>
      </w:pPr>
      <w:r w:rsidRPr="001D3CB7">
        <w:rPr>
          <w:b/>
          <w:sz w:val="32"/>
          <w:szCs w:val="32"/>
        </w:rPr>
        <w:t>LAB #</w:t>
      </w:r>
    </w:p>
    <w:p w14:paraId="4862294D" w14:textId="77777777" w:rsidR="001D3CB7" w:rsidRPr="001D3CB7" w:rsidRDefault="001D3CB7" w:rsidP="001D3CB7">
      <w:pPr>
        <w:jc w:val="center"/>
        <w:rPr>
          <w:b/>
          <w:sz w:val="32"/>
          <w:szCs w:val="32"/>
        </w:rPr>
      </w:pPr>
      <w:r w:rsidRPr="001D3CB7">
        <w:rPr>
          <w:b/>
          <w:sz w:val="32"/>
          <w:szCs w:val="32"/>
        </w:rPr>
        <w:t>SECTION #</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7777777" w:rsidR="001D3CB7" w:rsidRPr="001D3CB7" w:rsidRDefault="001D3CB7" w:rsidP="001D3CB7">
      <w:pPr>
        <w:jc w:val="center"/>
        <w:rPr>
          <w:b/>
          <w:sz w:val="32"/>
          <w:szCs w:val="32"/>
        </w:rPr>
      </w:pPr>
      <w:r w:rsidRPr="001D3CB7">
        <w:rPr>
          <w:b/>
          <w:sz w:val="32"/>
          <w:szCs w:val="32"/>
        </w:rPr>
        <w:t>FULL NAME</w:t>
      </w:r>
    </w:p>
    <w:p w14:paraId="38571BE2" w14:textId="77777777" w:rsidR="001D3CB7" w:rsidRPr="001D3CB7" w:rsidRDefault="001D3CB7" w:rsidP="001D3CB7">
      <w:pPr>
        <w:jc w:val="center"/>
        <w:rPr>
          <w:b/>
          <w:sz w:val="32"/>
          <w:szCs w:val="32"/>
        </w:rPr>
      </w:pP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77777777" w:rsidR="001D3CB7" w:rsidRPr="001D3CB7" w:rsidRDefault="001D3CB7" w:rsidP="001D3CB7">
      <w:pPr>
        <w:jc w:val="center"/>
        <w:rPr>
          <w:b/>
          <w:sz w:val="32"/>
          <w:szCs w:val="32"/>
        </w:rPr>
      </w:pPr>
    </w:p>
    <w:p w14:paraId="602BEE59" w14:textId="77777777" w:rsidR="001D3CB7" w:rsidRPr="001D3CB7" w:rsidRDefault="001D3CB7" w:rsidP="001D3CB7">
      <w:pPr>
        <w:jc w:val="center"/>
        <w:rPr>
          <w:b/>
          <w:sz w:val="32"/>
          <w:szCs w:val="32"/>
        </w:rPr>
      </w:pPr>
    </w:p>
    <w:p w14:paraId="1063B905" w14:textId="77777777" w:rsidR="001D3CB7" w:rsidRPr="001D3CB7" w:rsidRDefault="001D3CB7" w:rsidP="001D3CB7">
      <w:pPr>
        <w:jc w:val="center"/>
        <w:rPr>
          <w:b/>
          <w:sz w:val="32"/>
          <w:szCs w:val="32"/>
        </w:rPr>
      </w:pPr>
      <w:r w:rsidRPr="001D3CB7">
        <w:rPr>
          <w:b/>
          <w:sz w:val="32"/>
          <w:szCs w:val="32"/>
        </w:rPr>
        <w:t>DATE</w:t>
      </w: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3CD1DA67" w14:textId="77777777" w:rsidR="001D3CB7" w:rsidRDefault="001D3CB7" w:rsidP="001D3CB7">
      <w:r>
        <w:tab/>
        <w:t>Some problem.</w:t>
      </w:r>
    </w:p>
    <w:p w14:paraId="59B46A2C" w14:textId="77777777" w:rsidR="001D3CB7" w:rsidRDefault="001D3CB7" w:rsidP="001D3CB7"/>
    <w:p w14:paraId="795A0222" w14:textId="77777777" w:rsidR="001D3CB7" w:rsidRDefault="001D3CB7" w:rsidP="001D3CB7">
      <w:pPr>
        <w:pStyle w:val="Heading1"/>
      </w:pPr>
      <w:r>
        <w:t>Analysis</w:t>
      </w:r>
    </w:p>
    <w:p w14:paraId="0D10BEA0" w14:textId="77777777" w:rsidR="001D3CB7" w:rsidRDefault="001D3CB7" w:rsidP="001D3CB7">
      <w:r>
        <w:tab/>
        <w:t>Some analysis.</w:t>
      </w:r>
    </w:p>
    <w:p w14:paraId="566DC5BB" w14:textId="77777777" w:rsidR="001D3CB7" w:rsidRDefault="001D3CB7" w:rsidP="001D3CB7"/>
    <w:p w14:paraId="4C478D52" w14:textId="77777777" w:rsidR="001D3CB7" w:rsidRDefault="001D3CB7" w:rsidP="001D3CB7">
      <w:pPr>
        <w:pStyle w:val="Heading1"/>
      </w:pPr>
      <w:r>
        <w:t>Design</w:t>
      </w:r>
    </w:p>
    <w:p w14:paraId="70055C53" w14:textId="77777777" w:rsidR="001D3CB7" w:rsidRDefault="001D3CB7" w:rsidP="001D3CB7">
      <w:r>
        <w:tab/>
        <w:t>Some design.</w:t>
      </w:r>
    </w:p>
    <w:p w14:paraId="18B3DEAE" w14:textId="77777777" w:rsidR="001D3CB7" w:rsidRDefault="001D3CB7" w:rsidP="001D3CB7"/>
    <w:p w14:paraId="47727CDF" w14:textId="77777777" w:rsidR="001D3CB7" w:rsidRDefault="001D3CB7" w:rsidP="001D3CB7">
      <w:pPr>
        <w:pStyle w:val="Heading1"/>
      </w:pPr>
      <w:r>
        <w:t>Testing</w:t>
      </w:r>
    </w:p>
    <w:p w14:paraId="0E2D51AE" w14:textId="77777777" w:rsidR="001D3CB7" w:rsidRDefault="001D3CB7" w:rsidP="001D3CB7">
      <w:r>
        <w:tab/>
        <w:t>Some testing.</w:t>
      </w:r>
    </w:p>
    <w:p w14:paraId="7BA32B71" w14:textId="77777777" w:rsidR="001D3CB7" w:rsidRDefault="001D3CB7" w:rsidP="001D3CB7"/>
    <w:p w14:paraId="3DC686D6" w14:textId="77777777" w:rsidR="001D3CB7" w:rsidRDefault="001D3CB7" w:rsidP="001D3CB7">
      <w:pPr>
        <w:pStyle w:val="Heading1"/>
      </w:pPr>
      <w:r>
        <w:t>Comments</w:t>
      </w:r>
    </w:p>
    <w:p w14:paraId="25134F5A" w14:textId="070C1755" w:rsidR="005142A4" w:rsidRDefault="001D3CB7" w:rsidP="001A3ACF">
      <w:r>
        <w:tab/>
        <w:t>Some comments.</w:t>
      </w:r>
    </w:p>
    <w:p w14:paraId="75E7DA56" w14:textId="5AB019DD" w:rsidR="005F2D2F" w:rsidRDefault="005F2D2F" w:rsidP="001A3ACF"/>
    <w:p w14:paraId="30DD209B" w14:textId="77777777" w:rsidR="005F2D2F" w:rsidRDefault="005F2D2F" w:rsidP="001A3ACF"/>
    <w:p w14:paraId="70D7EAE3" w14:textId="77777777" w:rsidR="005142A4" w:rsidRDefault="005142A4" w:rsidP="005142A4">
      <w:pPr>
        <w:pStyle w:val="Heading1"/>
      </w:pPr>
      <w:r>
        <w:t>Screen Shots</w:t>
      </w:r>
    </w:p>
    <w:p w14:paraId="265AF356" w14:textId="77777777" w:rsidR="005142A4" w:rsidRP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bookmarkStart w:id="0" w:name="_GoBack"/>
      <w:bookmarkEnd w:id="0"/>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5F2D2F"/>
    <w:rsid w:val="006535AF"/>
    <w:rsid w:val="00654DAD"/>
    <w:rsid w:val="006A37B5"/>
    <w:rsid w:val="00756FF4"/>
    <w:rsid w:val="00826F2C"/>
    <w:rsid w:val="00836F69"/>
    <w:rsid w:val="008A0668"/>
    <w:rsid w:val="009357AC"/>
    <w:rsid w:val="00A130EC"/>
    <w:rsid w:val="00AD287E"/>
    <w:rsid w:val="00B00E02"/>
    <w:rsid w:val="00B3305D"/>
    <w:rsid w:val="00B52487"/>
    <w:rsid w:val="00BA3A38"/>
    <w:rsid w:val="00C373E5"/>
    <w:rsid w:val="00D52177"/>
    <w:rsid w:val="00D7068F"/>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E1BAF570.dotm</Template>
  <TotalTime>62</TotalTime>
  <Pages>2</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Sheets, Steven M</cp:lastModifiedBy>
  <cp:revision>6</cp:revision>
  <dcterms:created xsi:type="dcterms:W3CDTF">2014-01-27T23:30:00Z</dcterms:created>
  <dcterms:modified xsi:type="dcterms:W3CDTF">2019-08-23T23:36:00Z</dcterms:modified>
</cp:coreProperties>
</file>